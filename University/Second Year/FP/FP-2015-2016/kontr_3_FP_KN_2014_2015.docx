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18" w:rsidRPr="00300455" w:rsidRDefault="00F27618" w:rsidP="00340A33">
      <w:pPr>
        <w:tabs>
          <w:tab w:val="left" w:pos="851"/>
        </w:tabs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Контролно </w:t>
      </w:r>
      <w:r>
        <w:rPr>
          <w:rFonts w:ascii="Times New Roman" w:hAnsi="Times New Roman"/>
          <w:b/>
          <w:sz w:val="24"/>
          <w:szCs w:val="24"/>
          <w:lang w:val="bg-BG"/>
        </w:rPr>
        <w:t>№</w:t>
      </w:r>
      <w:r w:rsidRPr="00EC1A15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7D0481">
        <w:rPr>
          <w:rFonts w:ascii="Times New Roman" w:hAnsi="Times New Roman"/>
          <w:b/>
          <w:sz w:val="24"/>
          <w:szCs w:val="24"/>
          <w:lang w:val="ru-RU"/>
        </w:rPr>
        <w:t>3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 по ФП</w:t>
      </w:r>
    </w:p>
    <w:p w:rsidR="00F27618" w:rsidRPr="00C042A0" w:rsidRDefault="00F27618" w:rsidP="00A833EA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Специалност „Компютърни науки</w:t>
      </w:r>
      <w:r>
        <w:rPr>
          <w:rFonts w:ascii="Times New Roman" w:hAnsi="Times New Roman"/>
          <w:b/>
          <w:sz w:val="24"/>
          <w:szCs w:val="24"/>
          <w:lang w:val="bg-BG"/>
        </w:rPr>
        <w:t>“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, </w:t>
      </w:r>
      <w:r w:rsidRPr="007D0481">
        <w:rPr>
          <w:rFonts w:ascii="Times New Roman" w:hAnsi="Times New Roman"/>
          <w:b/>
          <w:sz w:val="24"/>
          <w:szCs w:val="24"/>
          <w:lang w:val="ru-RU"/>
        </w:rPr>
        <w:t>22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.</w:t>
      </w:r>
      <w:r w:rsidRPr="001F7F50">
        <w:rPr>
          <w:rFonts w:ascii="Times New Roman" w:hAnsi="Times New Roman"/>
          <w:b/>
          <w:sz w:val="24"/>
          <w:szCs w:val="24"/>
          <w:lang w:val="ru-RU"/>
        </w:rPr>
        <w:t>01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.201</w:t>
      </w:r>
      <w:r w:rsidRPr="001F7F50">
        <w:rPr>
          <w:rFonts w:ascii="Times New Roman" w:hAnsi="Times New Roman"/>
          <w:b/>
          <w:sz w:val="24"/>
          <w:szCs w:val="24"/>
          <w:lang w:val="ru-RU"/>
        </w:rPr>
        <w:t>5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 г.</w:t>
      </w:r>
    </w:p>
    <w:p w:rsidR="00F27618" w:rsidRPr="00C042A0" w:rsidRDefault="00F27618" w:rsidP="00A833EA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27618" w:rsidRPr="00300455" w:rsidRDefault="00F27618" w:rsidP="00A833EA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Вариант 1</w:t>
      </w: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7D0481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1</w:t>
      </w:r>
      <w:r w:rsidRPr="00FE58B9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Да се напише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функция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FE58B9">
        <w:rPr>
          <w:rFonts w:ascii="Times New Roman" w:hAnsi="Times New Roman"/>
          <w:i/>
          <w:color w:val="000000"/>
          <w:sz w:val="24"/>
          <w:szCs w:val="24"/>
        </w:rPr>
        <w:t>isPalindrome</w:t>
      </w:r>
      <w:r w:rsidRPr="00FE58B9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FE58B9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на езика </w:t>
      </w:r>
      <w:r>
        <w:rPr>
          <w:rFonts w:ascii="Times New Roman" w:hAnsi="Times New Roman"/>
          <w:color w:val="000000"/>
          <w:sz w:val="24"/>
          <w:szCs w:val="24"/>
        </w:rPr>
        <w:t>Haskell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, която проверява дали цифрите на цялото неотрицателно число </w:t>
      </w:r>
      <w:r w:rsidRPr="00FE58B9">
        <w:rPr>
          <w:rFonts w:ascii="Times New Roman" w:hAnsi="Times New Roman"/>
          <w:i/>
          <w:color w:val="000000"/>
          <w:sz w:val="24"/>
          <w:szCs w:val="24"/>
        </w:rPr>
        <w:t>n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образуват палиндром.</w:t>
      </w:r>
    </w:p>
    <w:p w:rsidR="00F27618" w:rsidRPr="007D0481" w:rsidRDefault="00F27618" w:rsidP="00340A33">
      <w:pPr>
        <w:shd w:val="clear" w:color="auto" w:fill="FDFDFD"/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FE58B9">
        <w:rPr>
          <w:rFonts w:ascii="Times New Roman" w:hAnsi="Times New Roman"/>
          <w:i/>
          <w:color w:val="000000"/>
          <w:sz w:val="24"/>
          <w:szCs w:val="24"/>
        </w:rPr>
        <w:t>Пример</w:t>
      </w:r>
      <w:r w:rsidRPr="007D0481">
        <w:rPr>
          <w:rFonts w:ascii="Times New Roman" w:hAnsi="Times New Roman"/>
          <w:color w:val="000000"/>
          <w:sz w:val="24"/>
          <w:szCs w:val="24"/>
          <w:lang w:val="it-IT"/>
        </w:rPr>
        <w:t>:</w:t>
      </w: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7D0481">
        <w:rPr>
          <w:rFonts w:ascii="Times New Roman" w:hAnsi="Times New Roman"/>
          <w:color w:val="000000"/>
          <w:sz w:val="24"/>
          <w:szCs w:val="24"/>
          <w:lang w:val="it-IT"/>
        </w:rPr>
        <w:t>isPalindrome 12321 - True</w:t>
      </w: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7D0481">
        <w:rPr>
          <w:rFonts w:ascii="Times New Roman" w:hAnsi="Times New Roman"/>
          <w:color w:val="000000"/>
          <w:sz w:val="24"/>
          <w:szCs w:val="24"/>
          <w:lang w:val="it-IT"/>
        </w:rPr>
        <w:t>isPalindrome 4544 - False</w:t>
      </w: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7D0481">
        <w:rPr>
          <w:rFonts w:ascii="Times New Roman" w:hAnsi="Times New Roman"/>
          <w:color w:val="000000"/>
          <w:sz w:val="24"/>
          <w:szCs w:val="24"/>
          <w:lang w:val="it-IT"/>
        </w:rPr>
        <w:t>isPalindrome 0 - True</w:t>
      </w:r>
    </w:p>
    <w:p w:rsidR="00F27618" w:rsidRPr="001F7F50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7D0481">
        <w:rPr>
          <w:rFonts w:ascii="Times New Roman" w:hAnsi="Times New Roman"/>
          <w:color w:val="000000"/>
          <w:sz w:val="24"/>
          <w:szCs w:val="24"/>
          <w:lang w:val="it-IT"/>
        </w:rPr>
        <w:t>isPalindrome</w:t>
      </w:r>
      <w:r w:rsidRPr="001F7F50">
        <w:rPr>
          <w:rFonts w:ascii="Times New Roman" w:hAnsi="Times New Roman"/>
          <w:color w:val="000000"/>
          <w:sz w:val="24"/>
          <w:szCs w:val="24"/>
          <w:lang w:val="it-IT"/>
        </w:rPr>
        <w:t xml:space="preserve"> 7870 - </w:t>
      </w:r>
      <w:r w:rsidRPr="007D0481">
        <w:rPr>
          <w:rFonts w:ascii="Times New Roman" w:hAnsi="Times New Roman"/>
          <w:color w:val="000000"/>
          <w:sz w:val="24"/>
          <w:szCs w:val="24"/>
          <w:lang w:val="it-IT"/>
        </w:rPr>
        <w:t>False</w:t>
      </w:r>
    </w:p>
    <w:p w:rsidR="00F27618" w:rsidRPr="001F7F50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t-IT"/>
        </w:rPr>
      </w:pPr>
    </w:p>
    <w:p w:rsidR="00F27618" w:rsidRPr="00A73534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E58B9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</w:t>
      </w:r>
      <w:r w:rsidRPr="001F7F50">
        <w:rPr>
          <w:rFonts w:ascii="Times New Roman" w:hAnsi="Times New Roman"/>
          <w:b/>
          <w:bCs/>
          <w:color w:val="000000"/>
          <w:sz w:val="24"/>
          <w:szCs w:val="24"/>
          <w:lang w:val="it-IT"/>
        </w:rPr>
        <w:t xml:space="preserve"> 2. 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bg-BG"/>
        </w:rPr>
        <w:t>Да се напише ф</w:t>
      </w: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у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bg-BG"/>
        </w:rPr>
        <w:t>нкция</w:t>
      </w:r>
      <w:r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 xml:space="preserve"> </w:t>
      </w:r>
      <w:r w:rsidRPr="001F7F50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it-IT"/>
        </w:rPr>
        <w:t>frequency</w:t>
      </w:r>
      <w:r w:rsidRPr="00A73534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ru-RU"/>
        </w:rPr>
        <w:t xml:space="preserve"> </w:t>
      </w:r>
      <w:r w:rsidRPr="001F7F50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it-IT"/>
        </w:rPr>
        <w:t>dictionary</w:t>
      </w:r>
      <w:r w:rsidRPr="00A73534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на</w:t>
      </w:r>
      <w:r w:rsidRPr="00A7353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езика</w:t>
      </w:r>
      <w:r w:rsidRPr="00A7353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1F7F50">
        <w:rPr>
          <w:rFonts w:ascii="Times New Roman" w:hAnsi="Times New Roman"/>
          <w:color w:val="000000"/>
          <w:sz w:val="24"/>
          <w:szCs w:val="24"/>
          <w:lang w:val="it-IT"/>
        </w:rPr>
        <w:t>Haskell</w:t>
      </w:r>
      <w:r w:rsidRPr="00A73534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която</w:t>
      </w:r>
      <w:r w:rsidRPr="00A7353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з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а даден списък от цели числа генерира честотен речник. </w:t>
      </w:r>
    </w:p>
    <w:p w:rsidR="00F27618" w:rsidRPr="00F02AAD" w:rsidRDefault="00F27618" w:rsidP="00340A33">
      <w:pPr>
        <w:shd w:val="clear" w:color="auto" w:fill="FDFDFD"/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E58B9">
        <w:rPr>
          <w:rFonts w:ascii="Times New Roman" w:hAnsi="Times New Roman"/>
          <w:i/>
          <w:color w:val="000000"/>
          <w:sz w:val="24"/>
          <w:szCs w:val="24"/>
          <w:lang w:val="ru-RU"/>
        </w:rPr>
        <w:t>Пример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За списъка 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[12, 8, 17, 12, 4, 8, 3, 17, 8, 4, 12, 8],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да се генерира честотния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речник 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>[[12, 3], [8, 4], [17, 2], [4, 2], [3, 1]]</w:t>
      </w:r>
      <w:r w:rsidRPr="00F02AAD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A73534">
        <w:rPr>
          <w:rFonts w:ascii="Times New Roman" w:hAnsi="Times New Roman"/>
          <w:i/>
          <w:color w:val="000000"/>
          <w:sz w:val="24"/>
          <w:szCs w:val="24"/>
          <w:lang w:val="ru-RU"/>
        </w:rPr>
        <w:t>Бонус точки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– ако 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в резултатния списък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числата да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са подредени по честотност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–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от най-често срещан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ото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число към най-рядко срещаното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7D0481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27618" w:rsidRPr="004F68BA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7D0481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3</w:t>
      </w: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. 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ru-RU"/>
        </w:rPr>
        <w:t>Да се н</w:t>
      </w:r>
      <w:r w:rsidRPr="00F02AAD">
        <w:rPr>
          <w:rFonts w:ascii="Times New Roman" w:hAnsi="Times New Roman"/>
          <w:color w:val="000000"/>
          <w:sz w:val="24"/>
          <w:szCs w:val="24"/>
          <w:lang w:val="ru-RU"/>
        </w:rPr>
        <w:t>апише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функция </w:t>
      </w:r>
      <w:r>
        <w:rPr>
          <w:rFonts w:ascii="Times New Roman" w:hAnsi="Times New Roman"/>
          <w:i/>
          <w:color w:val="000000"/>
          <w:sz w:val="24"/>
          <w:szCs w:val="24"/>
        </w:rPr>
        <w:t>variations</w:t>
      </w: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F02AAD">
        <w:rPr>
          <w:rFonts w:ascii="Times New Roman" w:hAnsi="Times New Roman"/>
          <w:i/>
          <w:color w:val="000000"/>
          <w:sz w:val="24"/>
          <w:szCs w:val="24"/>
        </w:rPr>
        <w:t>l</w:t>
      </w:r>
      <w:r w:rsidRPr="00AD5268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p</w:t>
      </w:r>
      <w:r w:rsidRPr="00AD5268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q</w:t>
      </w:r>
      <w:r w:rsidRPr="009674D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на езика </w:t>
      </w:r>
      <w:r>
        <w:rPr>
          <w:rFonts w:ascii="Times New Roman" w:hAnsi="Times New Roman"/>
          <w:color w:val="000000"/>
          <w:sz w:val="24"/>
          <w:szCs w:val="24"/>
        </w:rPr>
        <w:t>Haskell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, която намира всички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вариации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без повторения 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на </w:t>
      </w:r>
      <w:r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елемента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на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списъка от цели числа </w:t>
      </w:r>
      <w:r w:rsidRPr="00F02AAD">
        <w:rPr>
          <w:rFonts w:ascii="Times New Roman" w:hAnsi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, разликата от елементите на които принадлежи на интервала </w:t>
      </w:r>
      <w:r w:rsidRPr="00AD5268">
        <w:rPr>
          <w:rFonts w:ascii="Times New Roman" w:hAnsi="Times New Roman"/>
          <w:color w:val="000000"/>
          <w:sz w:val="24"/>
          <w:szCs w:val="24"/>
          <w:lang w:val="ru-RU"/>
        </w:rPr>
        <w:t>[</w:t>
      </w:r>
      <w:r w:rsidRPr="00AD5268">
        <w:rPr>
          <w:rFonts w:ascii="Times New Roman" w:hAnsi="Times New Roman"/>
          <w:i/>
          <w:color w:val="000000"/>
          <w:sz w:val="24"/>
          <w:szCs w:val="24"/>
        </w:rPr>
        <w:t>p</w:t>
      </w:r>
      <w:r w:rsidRPr="00AD5268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AD5268">
        <w:rPr>
          <w:rFonts w:ascii="Times New Roman" w:hAnsi="Times New Roman"/>
          <w:i/>
          <w:color w:val="000000"/>
          <w:sz w:val="24"/>
          <w:szCs w:val="24"/>
        </w:rPr>
        <w:t>q</w:t>
      </w:r>
      <w:r w:rsidRPr="00AD5268">
        <w:rPr>
          <w:rFonts w:ascii="Times New Roman" w:hAnsi="Times New Roman"/>
          <w:color w:val="000000"/>
          <w:sz w:val="24"/>
          <w:szCs w:val="24"/>
          <w:lang w:val="ru-RU"/>
        </w:rPr>
        <w:t>]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4F68BA" w:rsidRDefault="00F27618" w:rsidP="00F02AAD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27618" w:rsidRPr="00002601" w:rsidRDefault="00F27618" w:rsidP="00234BA2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>Пример</w:t>
      </w:r>
      <w:r w:rsidRPr="001C1579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 w:rsidRPr="00A73534">
        <w:rPr>
          <w:rFonts w:ascii="Times New Roman" w:hAnsi="Times New Roman"/>
          <w:color w:val="000000"/>
          <w:sz w:val="24"/>
          <w:szCs w:val="24"/>
        </w:rPr>
        <w:t>variations</w:t>
      </w: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1C1579">
        <w:rPr>
          <w:rFonts w:ascii="Times New Roman" w:hAnsi="Times New Roman"/>
          <w:color w:val="000000"/>
          <w:sz w:val="24"/>
          <w:szCs w:val="24"/>
          <w:lang w:val="ru-RU"/>
        </w:rPr>
        <w:t xml:space="preserve">2 [10, 20, 30]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-15</w:t>
      </w:r>
      <w:r w:rsidRPr="001C157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1F7F50">
        <w:rPr>
          <w:rFonts w:ascii="Times New Roman" w:hAnsi="Times New Roman"/>
          <w:color w:val="000000"/>
          <w:sz w:val="24"/>
          <w:szCs w:val="24"/>
          <w:lang w:val="ru-RU"/>
        </w:rPr>
        <w:t>1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5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=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[ [10, 20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],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 xml:space="preserve">[20, 10], 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[20, 30]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 xml:space="preserve"> [30,</w:t>
      </w:r>
      <w:r w:rsidRPr="0057689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20]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].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Всички вариации без повторения на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елементите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на списъка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[10, 20, 30]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при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 =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2 са 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[ [10, 20], [10, 30],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 xml:space="preserve">[20, 10], 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[20, 30]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, [30,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10], [30,</w:t>
      </w:r>
      <w:r w:rsidRPr="0057689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20]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].</w:t>
      </w:r>
    </w:p>
    <w:p w:rsidR="00F27618" w:rsidRPr="00234BA2" w:rsidRDefault="00F27618" w:rsidP="007D0481">
      <w:pPr>
        <w:shd w:val="clear" w:color="auto" w:fill="FDFDFD"/>
        <w:spacing w:after="0" w:line="240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>Забележк</w:t>
      </w:r>
      <w:r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:</w:t>
      </w:r>
      <w:r w:rsidRPr="00AD5268">
        <w:rPr>
          <w:rFonts w:ascii="Times New Roman" w:hAnsi="Times New Roman"/>
          <w:color w:val="000000"/>
          <w:sz w:val="24"/>
          <w:szCs w:val="24"/>
          <w:lang w:val="fr-FR"/>
        </w:rPr>
        <w:t> </w:t>
      </w:r>
      <w:r w:rsidRPr="00576899"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е не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по-голямо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от дължината на списъка</w:t>
      </w:r>
      <w:r w:rsidRPr="0057689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76899">
        <w:rPr>
          <w:rFonts w:ascii="Times New Roman" w:hAnsi="Times New Roman"/>
          <w:i/>
          <w:color w:val="000000"/>
          <w:sz w:val="24"/>
          <w:szCs w:val="24"/>
        </w:rPr>
        <w:t>l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300455" w:rsidRDefault="00F27618" w:rsidP="001F7F50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D0481">
        <w:rPr>
          <w:lang w:val="ru-RU"/>
        </w:rPr>
        <w:br w:type="page"/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Контролно </w:t>
      </w:r>
      <w:r>
        <w:rPr>
          <w:rFonts w:ascii="Times New Roman" w:hAnsi="Times New Roman"/>
          <w:b/>
          <w:sz w:val="24"/>
          <w:szCs w:val="24"/>
          <w:lang w:val="bg-BG"/>
        </w:rPr>
        <w:t>№</w:t>
      </w:r>
      <w:r w:rsidRPr="00EC1A15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7D0481">
        <w:rPr>
          <w:rFonts w:ascii="Times New Roman" w:hAnsi="Times New Roman"/>
          <w:b/>
          <w:sz w:val="24"/>
          <w:szCs w:val="24"/>
          <w:lang w:val="ru-RU"/>
        </w:rPr>
        <w:t>3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 по ФП</w:t>
      </w:r>
    </w:p>
    <w:p w:rsidR="00F27618" w:rsidRPr="00C042A0" w:rsidRDefault="00F27618" w:rsidP="001F7F50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Специалност „Компютърни науки</w:t>
      </w:r>
      <w:r>
        <w:rPr>
          <w:rFonts w:ascii="Times New Roman" w:hAnsi="Times New Roman"/>
          <w:b/>
          <w:sz w:val="24"/>
          <w:szCs w:val="24"/>
          <w:lang w:val="bg-BG"/>
        </w:rPr>
        <w:t>“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, </w:t>
      </w:r>
      <w:r w:rsidRPr="007D0481">
        <w:rPr>
          <w:rFonts w:ascii="Times New Roman" w:hAnsi="Times New Roman"/>
          <w:b/>
          <w:sz w:val="24"/>
          <w:szCs w:val="24"/>
          <w:lang w:val="ru-RU"/>
        </w:rPr>
        <w:t>22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.</w:t>
      </w:r>
      <w:r w:rsidRPr="001F7F50">
        <w:rPr>
          <w:rFonts w:ascii="Times New Roman" w:hAnsi="Times New Roman"/>
          <w:b/>
          <w:sz w:val="24"/>
          <w:szCs w:val="24"/>
          <w:lang w:val="ru-RU"/>
        </w:rPr>
        <w:t>01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.201</w:t>
      </w:r>
      <w:r w:rsidRPr="001F7F50">
        <w:rPr>
          <w:rFonts w:ascii="Times New Roman" w:hAnsi="Times New Roman"/>
          <w:b/>
          <w:sz w:val="24"/>
          <w:szCs w:val="24"/>
          <w:lang w:val="ru-RU"/>
        </w:rPr>
        <w:t>5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 г.</w:t>
      </w:r>
    </w:p>
    <w:p w:rsidR="00F27618" w:rsidRPr="001F7F50" w:rsidRDefault="00F27618" w:rsidP="009674D1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Вариант </w:t>
      </w:r>
      <w:r w:rsidRPr="001F7F50">
        <w:rPr>
          <w:rFonts w:ascii="Times New Roman" w:hAnsi="Times New Roman"/>
          <w:b/>
          <w:sz w:val="24"/>
          <w:szCs w:val="24"/>
          <w:lang w:val="ru-RU"/>
        </w:rPr>
        <w:t>2</w:t>
      </w:r>
    </w:p>
    <w:p w:rsidR="00F27618" w:rsidRPr="007D0481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7D0481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1</w:t>
      </w:r>
      <w:r w:rsidRPr="00FE58B9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. </w:t>
      </w:r>
      <w:r w:rsidRPr="009F62C5">
        <w:rPr>
          <w:rFonts w:ascii="Times New Roman" w:hAnsi="Times New Roman"/>
          <w:sz w:val="24"/>
          <w:szCs w:val="24"/>
          <w:lang w:val="ru-RU"/>
        </w:rPr>
        <w:t xml:space="preserve">Симетрично на дадено </w:t>
      </w:r>
      <w:r>
        <w:rPr>
          <w:rFonts w:ascii="Times New Roman" w:hAnsi="Times New Roman"/>
          <w:sz w:val="24"/>
          <w:szCs w:val="24"/>
          <w:lang w:val="ru-RU"/>
        </w:rPr>
        <w:t xml:space="preserve">положително </w:t>
      </w:r>
      <w:r w:rsidRPr="009F62C5">
        <w:rPr>
          <w:rFonts w:ascii="Times New Roman" w:hAnsi="Times New Roman"/>
          <w:sz w:val="24"/>
          <w:szCs w:val="24"/>
          <w:lang w:val="ru-RU"/>
        </w:rPr>
        <w:t xml:space="preserve">цяло число се нарича число </w:t>
      </w:r>
      <w:r>
        <w:rPr>
          <w:rFonts w:ascii="Times New Roman" w:hAnsi="Times New Roman"/>
          <w:sz w:val="24"/>
          <w:szCs w:val="24"/>
          <w:lang w:val="ru-RU"/>
        </w:rPr>
        <w:t xml:space="preserve">със </w:t>
      </w:r>
      <w:r w:rsidRPr="009F62C5">
        <w:rPr>
          <w:rFonts w:ascii="Times New Roman" w:hAnsi="Times New Roman"/>
          <w:sz w:val="24"/>
          <w:szCs w:val="24"/>
          <w:lang w:val="ru-RU"/>
        </w:rPr>
        <w:t>същите цифри, но записани в обратен ред</w:t>
      </w:r>
      <w:r w:rsidRPr="009F62C5">
        <w:rPr>
          <w:rFonts w:ascii="Times New Roman" w:hAnsi="Times New Roman"/>
          <w:i/>
          <w:sz w:val="24"/>
          <w:szCs w:val="24"/>
          <w:lang w:val="ru-RU"/>
        </w:rPr>
        <w:t>.</w:t>
      </w:r>
      <w:r>
        <w:rPr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Да се напише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функция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9674D1">
        <w:rPr>
          <w:rFonts w:ascii="Times New Roman" w:hAnsi="Times New Roman"/>
          <w:i/>
          <w:noProof/>
          <w:color w:val="000000"/>
          <w:sz w:val="24"/>
        </w:rPr>
        <w:t>symNumber</w:t>
      </w:r>
      <w:r w:rsidRPr="009674D1">
        <w:rPr>
          <w:rFonts w:ascii="Times New Roman" w:hAnsi="Times New Roman"/>
          <w:i/>
          <w:noProof/>
          <w:color w:val="000000"/>
          <w:sz w:val="24"/>
          <w:lang w:val="ru-RU"/>
        </w:rPr>
        <w:t xml:space="preserve"> </w:t>
      </w:r>
      <w:r w:rsidRPr="00FE58B9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на езика </w:t>
      </w:r>
      <w:r>
        <w:rPr>
          <w:rFonts w:ascii="Times New Roman" w:hAnsi="Times New Roman"/>
          <w:color w:val="000000"/>
          <w:sz w:val="24"/>
          <w:szCs w:val="24"/>
        </w:rPr>
        <w:t>Haskell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, която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намира симетричното число на дадено естествено число.</w:t>
      </w:r>
    </w:p>
    <w:p w:rsidR="00F27618" w:rsidRPr="009F62C5" w:rsidRDefault="00F27618" w:rsidP="00340A33">
      <w:pPr>
        <w:shd w:val="clear" w:color="auto" w:fill="FDFDFD"/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9F62C5">
        <w:rPr>
          <w:rFonts w:ascii="Times New Roman" w:hAnsi="Times New Roman"/>
          <w:i/>
          <w:color w:val="000000"/>
          <w:sz w:val="24"/>
          <w:szCs w:val="24"/>
          <w:lang w:val="ru-RU"/>
        </w:rPr>
        <w:t>Пример</w:t>
      </w:r>
      <w:r w:rsidRPr="009F62C5"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p w:rsidR="00F27618" w:rsidRPr="009F62C5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9F62C5">
        <w:rPr>
          <w:rFonts w:ascii="Times New Roman" w:hAnsi="Times New Roman"/>
          <w:noProof/>
          <w:color w:val="000000"/>
          <w:sz w:val="24"/>
        </w:rPr>
        <w:t>symNumber</w:t>
      </w:r>
      <w:r w:rsidRPr="009674D1">
        <w:rPr>
          <w:rFonts w:ascii="Times New Roman" w:hAnsi="Times New Roman"/>
          <w:i/>
          <w:noProof/>
          <w:color w:val="000000"/>
          <w:sz w:val="24"/>
          <w:lang w:val="ru-RU"/>
        </w:rPr>
        <w:t xml:space="preserve"> </w:t>
      </w:r>
      <w:r w:rsidRPr="009F62C5">
        <w:rPr>
          <w:rFonts w:ascii="Times New Roman" w:hAnsi="Times New Roman"/>
          <w:color w:val="000000"/>
          <w:sz w:val="24"/>
          <w:szCs w:val="24"/>
          <w:lang w:val="ru-RU"/>
        </w:rPr>
        <w:t xml:space="preserve">1232 </w:t>
      </w:r>
      <w:r>
        <w:rPr>
          <w:rFonts w:ascii="Times New Roman" w:hAnsi="Times New Roman"/>
          <w:noProof/>
          <w:color w:val="000000"/>
          <w:sz w:val="24"/>
          <w:lang w:val="bg-BG"/>
        </w:rPr>
        <w:t>връща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2321 </w:t>
      </w:r>
    </w:p>
    <w:p w:rsidR="00F27618" w:rsidRPr="009F62C5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9F62C5">
        <w:rPr>
          <w:rFonts w:ascii="Times New Roman" w:hAnsi="Times New Roman"/>
          <w:noProof/>
          <w:color w:val="000000"/>
          <w:sz w:val="24"/>
        </w:rPr>
        <w:t>symNumber</w:t>
      </w:r>
      <w:r w:rsidRPr="009674D1">
        <w:rPr>
          <w:rFonts w:ascii="Times New Roman" w:hAnsi="Times New Roman"/>
          <w:i/>
          <w:noProof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4567</w:t>
      </w:r>
      <w:r w:rsidRPr="009F62C5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noProof/>
          <w:color w:val="000000"/>
          <w:sz w:val="24"/>
          <w:lang w:val="bg-BG"/>
        </w:rPr>
        <w:t>връща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7654</w:t>
      </w:r>
    </w:p>
    <w:p w:rsidR="00F27618" w:rsidRPr="009F62C5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lang w:val="bg-BG"/>
        </w:rPr>
      </w:pPr>
      <w:r w:rsidRPr="009F62C5">
        <w:rPr>
          <w:rFonts w:ascii="Times New Roman" w:hAnsi="Times New Roman"/>
          <w:noProof/>
          <w:color w:val="000000"/>
          <w:sz w:val="24"/>
        </w:rPr>
        <w:t>symNumber</w:t>
      </w:r>
      <w:r>
        <w:rPr>
          <w:rFonts w:ascii="Times New Roman" w:hAnsi="Times New Roman"/>
          <w:noProof/>
          <w:color w:val="000000"/>
          <w:sz w:val="24"/>
          <w:lang w:val="bg-BG"/>
        </w:rPr>
        <w:t xml:space="preserve"> 6 връща 6</w:t>
      </w:r>
    </w:p>
    <w:p w:rsidR="00F27618" w:rsidRPr="009F62C5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F27618" w:rsidRPr="00515F49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E58B9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</w:t>
      </w:r>
      <w:r w:rsidRPr="009F62C5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2. 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bg-BG"/>
        </w:rPr>
        <w:t>Да</w:t>
      </w: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 xml:space="preserve">дени са два списъка от цели числа </w:t>
      </w:r>
      <w:r w:rsidRPr="00515F49">
        <w:rPr>
          <w:rFonts w:ascii="Times New Roman" w:hAnsi="Times New Roman"/>
          <w:bCs/>
          <w:i/>
          <w:color w:val="000000"/>
          <w:sz w:val="24"/>
          <w:szCs w:val="24"/>
        </w:rPr>
        <w:t>a</w:t>
      </w:r>
      <w:r w:rsidRPr="00515F49"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 xml:space="preserve">и </w:t>
      </w:r>
      <w:r w:rsidRPr="00515F49">
        <w:rPr>
          <w:rFonts w:ascii="Times New Roman" w:hAnsi="Times New Roman"/>
          <w:bCs/>
          <w:i/>
          <w:color w:val="000000"/>
          <w:sz w:val="24"/>
          <w:szCs w:val="24"/>
        </w:rPr>
        <w:t>b</w:t>
      </w: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. Да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bg-BG"/>
        </w:rPr>
        <w:t xml:space="preserve"> се </w:t>
      </w: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дефинира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bg-BG"/>
        </w:rPr>
        <w:t xml:space="preserve"> ф</w:t>
      </w: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у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bg-BG"/>
        </w:rPr>
        <w:t>нкция</w:t>
      </w:r>
      <w:r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 xml:space="preserve"> </w:t>
      </w:r>
      <w:r w:rsidRPr="009674D1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it-IT"/>
        </w:rPr>
        <w:t>frequency</w:t>
      </w:r>
      <w:r w:rsidRPr="00515F49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ru-RU"/>
        </w:rPr>
        <w:t xml:space="preserve"> </w:t>
      </w:r>
      <w:r w:rsidRPr="009674D1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it-IT"/>
        </w:rPr>
        <w:t>dictionary</w:t>
      </w:r>
      <w:r w:rsidRPr="00515F49">
        <w:rPr>
          <w:rFonts w:ascii="Times New Roman" w:hAnsi="Times New Roman"/>
          <w:i/>
          <w:color w:val="000000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на</w:t>
      </w:r>
      <w:r w:rsidRPr="00515F4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езика</w:t>
      </w:r>
      <w:r w:rsidRPr="00515F4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9674D1">
        <w:rPr>
          <w:rFonts w:ascii="Times New Roman" w:hAnsi="Times New Roman"/>
          <w:color w:val="000000"/>
          <w:sz w:val="24"/>
          <w:szCs w:val="24"/>
          <w:lang w:val="it-IT"/>
        </w:rPr>
        <w:t>Haskell</w:t>
      </w:r>
      <w:r w:rsidRPr="00515F49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която</w:t>
      </w:r>
      <w:r w:rsidRPr="00515F4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з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а елементите на списъка </w:t>
      </w:r>
      <w:r w:rsidRPr="00013360">
        <w:rPr>
          <w:rFonts w:ascii="Times New Roman" w:hAnsi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намира броя на срещанията им в списъка </w:t>
      </w:r>
      <w:r w:rsidRPr="00013360">
        <w:rPr>
          <w:rFonts w:ascii="Times New Roman" w:hAnsi="Times New Roman"/>
          <w:i/>
          <w:color w:val="000000"/>
          <w:sz w:val="24"/>
          <w:szCs w:val="24"/>
        </w:rPr>
        <w:t>b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F27618" w:rsidRPr="00F02AAD" w:rsidRDefault="00F27618" w:rsidP="00340A33">
      <w:pPr>
        <w:shd w:val="clear" w:color="auto" w:fill="FDFDFD"/>
        <w:spacing w:before="120"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E58B9">
        <w:rPr>
          <w:rFonts w:ascii="Times New Roman" w:hAnsi="Times New Roman"/>
          <w:i/>
          <w:color w:val="000000"/>
          <w:sz w:val="24"/>
          <w:szCs w:val="24"/>
          <w:lang w:val="ru-RU"/>
        </w:rPr>
        <w:t>Пример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Ако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 xml:space="preserve"> = [2,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>3,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>4,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>2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Pr="00A7353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6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 xml:space="preserve">]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= 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1, 4, 2, 3, 4, 5, 4, 2, 2, 4, </w:t>
      </w:r>
      <w:r w:rsidRPr="00013360">
        <w:rPr>
          <w:rFonts w:ascii="Times New Roman" w:hAnsi="Times New Roman"/>
          <w:color w:val="000000"/>
          <w:sz w:val="24"/>
          <w:szCs w:val="24"/>
          <w:lang w:val="ru-RU"/>
        </w:rPr>
        <w:t>4, 7]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да се генерира списъкът 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>[[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2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3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>]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3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1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 xml:space="preserve">], [4,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5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>]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A73534">
        <w:rPr>
          <w:rFonts w:ascii="Times New Roman" w:hAnsi="Times New Roman"/>
          <w:color w:val="000000"/>
          <w:sz w:val="24"/>
          <w:szCs w:val="24"/>
          <w:lang w:val="ru-RU"/>
        </w:rPr>
        <w:t>[6, 0]</w:t>
      </w:r>
      <w:r w:rsidRPr="00FE58B9">
        <w:rPr>
          <w:rFonts w:ascii="Times New Roman" w:hAnsi="Times New Roman"/>
          <w:color w:val="000000"/>
          <w:sz w:val="24"/>
          <w:szCs w:val="24"/>
          <w:lang w:val="ru-RU"/>
        </w:rPr>
        <w:t>]</w:t>
      </w:r>
      <w:r w:rsidRPr="00F02AAD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7D0481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27618" w:rsidRPr="007D0481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A73534">
        <w:rPr>
          <w:rFonts w:ascii="Times New Roman" w:hAnsi="Times New Roman"/>
          <w:i/>
          <w:color w:val="000000"/>
          <w:sz w:val="24"/>
          <w:szCs w:val="24"/>
          <w:lang w:val="ru-RU"/>
        </w:rPr>
        <w:t>Бонус точки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– ако 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в резултатния списък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числата да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са подредени по честотност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–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от най-често срещан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ото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число към най-рядко срещаното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7D0481" w:rsidRDefault="00F27618" w:rsidP="009674D1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27618" w:rsidRDefault="00F27618" w:rsidP="00234BA2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7D0481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3</w:t>
      </w: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. </w:t>
      </w:r>
      <w:r w:rsidRPr="00F02AAD">
        <w:rPr>
          <w:rFonts w:ascii="Times New Roman" w:hAnsi="Times New Roman"/>
          <w:bCs/>
          <w:color w:val="000000"/>
          <w:sz w:val="24"/>
          <w:szCs w:val="24"/>
          <w:lang w:val="ru-RU"/>
        </w:rPr>
        <w:t>Да се н</w:t>
      </w:r>
      <w:r w:rsidRPr="00F02AAD">
        <w:rPr>
          <w:rFonts w:ascii="Times New Roman" w:hAnsi="Times New Roman"/>
          <w:color w:val="000000"/>
          <w:sz w:val="24"/>
          <w:szCs w:val="24"/>
          <w:lang w:val="ru-RU"/>
        </w:rPr>
        <w:t>апише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функция </w:t>
      </w:r>
      <w:r>
        <w:rPr>
          <w:rFonts w:ascii="Times New Roman" w:hAnsi="Times New Roman"/>
          <w:i/>
          <w:color w:val="000000"/>
          <w:sz w:val="24"/>
          <w:szCs w:val="24"/>
        </w:rPr>
        <w:t>variations</w:t>
      </w: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F02AAD">
        <w:rPr>
          <w:rFonts w:ascii="Times New Roman" w:hAnsi="Times New Roman"/>
          <w:i/>
          <w:color w:val="000000"/>
          <w:sz w:val="24"/>
          <w:szCs w:val="24"/>
        </w:rPr>
        <w:t>l</w:t>
      </w:r>
      <w:r w:rsidRPr="00AD5268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p</w:t>
      </w:r>
      <w:r w:rsidRPr="00AD5268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q</w:t>
      </w:r>
      <w:r w:rsidRPr="009674D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на езика </w:t>
      </w:r>
      <w:r>
        <w:rPr>
          <w:rFonts w:ascii="Times New Roman" w:hAnsi="Times New Roman"/>
          <w:color w:val="000000"/>
          <w:sz w:val="24"/>
          <w:szCs w:val="24"/>
        </w:rPr>
        <w:t>Haskell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, която намира всички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вариации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без повторения 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на </w:t>
      </w:r>
      <w:r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елемента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на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списъка от цели числа </w:t>
      </w:r>
      <w:r w:rsidRPr="00F02AAD">
        <w:rPr>
          <w:rFonts w:ascii="Times New Roman" w:hAnsi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, сумата от елементите на които принадлежи на интервала </w:t>
      </w:r>
      <w:r w:rsidRPr="00AD5268">
        <w:rPr>
          <w:rFonts w:ascii="Times New Roman" w:hAnsi="Times New Roman"/>
          <w:color w:val="000000"/>
          <w:sz w:val="24"/>
          <w:szCs w:val="24"/>
          <w:lang w:val="ru-RU"/>
        </w:rPr>
        <w:t>[</w:t>
      </w:r>
      <w:r w:rsidRPr="00AD5268">
        <w:rPr>
          <w:rFonts w:ascii="Times New Roman" w:hAnsi="Times New Roman"/>
          <w:i/>
          <w:color w:val="000000"/>
          <w:sz w:val="24"/>
          <w:szCs w:val="24"/>
        </w:rPr>
        <w:t>p</w:t>
      </w:r>
      <w:r w:rsidRPr="00AD5268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AD5268">
        <w:rPr>
          <w:rFonts w:ascii="Times New Roman" w:hAnsi="Times New Roman"/>
          <w:i/>
          <w:color w:val="000000"/>
          <w:sz w:val="24"/>
          <w:szCs w:val="24"/>
        </w:rPr>
        <w:t>q</w:t>
      </w:r>
      <w:r w:rsidRPr="00AD5268">
        <w:rPr>
          <w:rFonts w:ascii="Times New Roman" w:hAnsi="Times New Roman"/>
          <w:color w:val="000000"/>
          <w:sz w:val="24"/>
          <w:szCs w:val="24"/>
          <w:lang w:val="ru-RU"/>
        </w:rPr>
        <w:t>]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Pr="007D0481" w:rsidRDefault="00F27618" w:rsidP="00234BA2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27618" w:rsidRPr="00002601" w:rsidRDefault="00F27618" w:rsidP="00234BA2">
      <w:pPr>
        <w:shd w:val="clear" w:color="auto" w:fill="FDFDFD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>Пример</w:t>
      </w:r>
      <w:r w:rsidRPr="001C1579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 w:rsidRPr="00576899">
        <w:rPr>
          <w:rFonts w:ascii="Times New Roman" w:hAnsi="Times New Roman"/>
          <w:color w:val="000000"/>
          <w:sz w:val="24"/>
          <w:szCs w:val="24"/>
        </w:rPr>
        <w:t>variations</w:t>
      </w: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1C1579">
        <w:rPr>
          <w:rFonts w:ascii="Times New Roman" w:hAnsi="Times New Roman"/>
          <w:color w:val="000000"/>
          <w:sz w:val="24"/>
          <w:szCs w:val="24"/>
          <w:lang w:val="ru-RU"/>
        </w:rPr>
        <w:t xml:space="preserve">2 [10, 20, 30]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35</w:t>
      </w:r>
      <w:r w:rsidRPr="001C157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45 =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[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[10, 30],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[30,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10]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].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Всички вариации без повторения на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елементите на списъка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[10, 20, 30]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при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 =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2 са </w:t>
      </w:r>
      <w:bookmarkStart w:id="0" w:name="OLE_LINK1"/>
      <w:bookmarkStart w:id="1" w:name="OLE_LINK2"/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 xml:space="preserve">[ [10, 20], [10, 30],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 xml:space="preserve">[20, 10], 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[20, 30]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[30,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10], [30,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20]</w:t>
      </w:r>
      <w:r w:rsidRPr="00002601">
        <w:rPr>
          <w:rFonts w:ascii="Times New Roman" w:hAnsi="Times New Roman"/>
          <w:color w:val="000000"/>
          <w:sz w:val="24"/>
          <w:szCs w:val="24"/>
          <w:lang w:val="ru-RU"/>
        </w:rPr>
        <w:t>].</w:t>
      </w:r>
    </w:p>
    <w:bookmarkEnd w:id="0"/>
    <w:bookmarkEnd w:id="1"/>
    <w:p w:rsidR="00F27618" w:rsidRPr="00234BA2" w:rsidRDefault="00F27618" w:rsidP="00234BA2">
      <w:pPr>
        <w:shd w:val="clear" w:color="auto" w:fill="FDFDFD"/>
        <w:spacing w:after="0" w:line="240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02AAD">
        <w:rPr>
          <w:rFonts w:ascii="Times New Roman" w:hAnsi="Times New Roman"/>
          <w:i/>
          <w:color w:val="000000"/>
          <w:sz w:val="24"/>
          <w:szCs w:val="24"/>
          <w:lang w:val="ru-RU"/>
        </w:rPr>
        <w:t>Забележк</w:t>
      </w:r>
      <w:r>
        <w:rPr>
          <w:rFonts w:ascii="Times New Roman" w:hAnsi="Times New Roman"/>
          <w:i/>
          <w:color w:val="000000"/>
          <w:sz w:val="24"/>
          <w:szCs w:val="24"/>
        </w:rPr>
        <w:t>a</w:t>
      </w:r>
      <w:r w:rsidRPr="00234BA2">
        <w:rPr>
          <w:rFonts w:ascii="Times New Roman" w:hAnsi="Times New Roman"/>
          <w:color w:val="000000"/>
          <w:sz w:val="24"/>
          <w:szCs w:val="24"/>
          <w:lang w:val="ru-RU"/>
        </w:rPr>
        <w:t>:</w:t>
      </w:r>
      <w:r w:rsidRPr="00AD5268">
        <w:rPr>
          <w:rFonts w:ascii="Times New Roman" w:hAnsi="Times New Roman"/>
          <w:color w:val="000000"/>
          <w:sz w:val="24"/>
          <w:szCs w:val="24"/>
          <w:lang w:val="fr-FR"/>
        </w:rPr>
        <w:t> </w:t>
      </w:r>
      <w:r w:rsidRPr="00576899">
        <w:rPr>
          <w:rFonts w:ascii="Times New Roman" w:hAnsi="Times New Roman"/>
          <w:i/>
          <w:color w:val="000000"/>
          <w:sz w:val="24"/>
          <w:szCs w:val="24"/>
        </w:rPr>
        <w:t>k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е не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по-голямо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 xml:space="preserve"> от дължината на списъка</w:t>
      </w:r>
      <w:r w:rsidRPr="00576899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576899">
        <w:rPr>
          <w:rFonts w:ascii="Times New Roman" w:hAnsi="Times New Roman"/>
          <w:i/>
          <w:color w:val="000000"/>
          <w:sz w:val="24"/>
          <w:szCs w:val="24"/>
        </w:rPr>
        <w:t>l</w:t>
      </w:r>
      <w:r w:rsidRPr="007D0481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F27618" w:rsidRDefault="00F27618" w:rsidP="009674D1">
      <w:pPr>
        <w:jc w:val="center"/>
        <w:rPr>
          <w:lang w:val="ru-RU"/>
        </w:rPr>
      </w:pPr>
    </w:p>
    <w:p w:rsidR="00F27618" w:rsidRPr="00A833EA" w:rsidRDefault="00F27618" w:rsidP="009674D1">
      <w:pPr>
        <w:jc w:val="center"/>
        <w:rPr>
          <w:lang w:val="ru-RU"/>
        </w:rPr>
      </w:pPr>
    </w:p>
    <w:sectPr w:rsidR="00F27618" w:rsidRPr="00A833EA" w:rsidSect="00ED43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4B2"/>
    <w:rsid w:val="00002601"/>
    <w:rsid w:val="00011D0A"/>
    <w:rsid w:val="00013360"/>
    <w:rsid w:val="00033675"/>
    <w:rsid w:val="000959E1"/>
    <w:rsid w:val="00124C25"/>
    <w:rsid w:val="0013299E"/>
    <w:rsid w:val="001C1579"/>
    <w:rsid w:val="001F7F50"/>
    <w:rsid w:val="00201401"/>
    <w:rsid w:val="0023264C"/>
    <w:rsid w:val="00234BA2"/>
    <w:rsid w:val="002A20AE"/>
    <w:rsid w:val="002A3E8C"/>
    <w:rsid w:val="002B6723"/>
    <w:rsid w:val="002D6FE2"/>
    <w:rsid w:val="00300455"/>
    <w:rsid w:val="00306160"/>
    <w:rsid w:val="003204B2"/>
    <w:rsid w:val="003230EE"/>
    <w:rsid w:val="00333B8C"/>
    <w:rsid w:val="00340A33"/>
    <w:rsid w:val="00347B4D"/>
    <w:rsid w:val="003568A6"/>
    <w:rsid w:val="00362264"/>
    <w:rsid w:val="003A410D"/>
    <w:rsid w:val="003B272E"/>
    <w:rsid w:val="00412A08"/>
    <w:rsid w:val="004341CD"/>
    <w:rsid w:val="00480703"/>
    <w:rsid w:val="004B1088"/>
    <w:rsid w:val="004C147A"/>
    <w:rsid w:val="004F12EB"/>
    <w:rsid w:val="004F68BA"/>
    <w:rsid w:val="00515F49"/>
    <w:rsid w:val="00523414"/>
    <w:rsid w:val="00531D9B"/>
    <w:rsid w:val="00533A6C"/>
    <w:rsid w:val="005569C7"/>
    <w:rsid w:val="00572482"/>
    <w:rsid w:val="00576899"/>
    <w:rsid w:val="00597A35"/>
    <w:rsid w:val="005A6059"/>
    <w:rsid w:val="005A741C"/>
    <w:rsid w:val="005B03F5"/>
    <w:rsid w:val="005B2FF9"/>
    <w:rsid w:val="005C1AD9"/>
    <w:rsid w:val="005C591F"/>
    <w:rsid w:val="005C7E11"/>
    <w:rsid w:val="005E5105"/>
    <w:rsid w:val="005E599A"/>
    <w:rsid w:val="005F73ED"/>
    <w:rsid w:val="006476B4"/>
    <w:rsid w:val="006640FA"/>
    <w:rsid w:val="006829D4"/>
    <w:rsid w:val="006A2609"/>
    <w:rsid w:val="006A7063"/>
    <w:rsid w:val="006C53EB"/>
    <w:rsid w:val="006C7AA7"/>
    <w:rsid w:val="006D125F"/>
    <w:rsid w:val="006E7E34"/>
    <w:rsid w:val="006E7F20"/>
    <w:rsid w:val="006F75F5"/>
    <w:rsid w:val="00745400"/>
    <w:rsid w:val="0077172B"/>
    <w:rsid w:val="00791F7B"/>
    <w:rsid w:val="007D0481"/>
    <w:rsid w:val="007D5175"/>
    <w:rsid w:val="007E0E8C"/>
    <w:rsid w:val="007E57E6"/>
    <w:rsid w:val="00816BBE"/>
    <w:rsid w:val="008650E4"/>
    <w:rsid w:val="008C2FFD"/>
    <w:rsid w:val="008F6546"/>
    <w:rsid w:val="00907221"/>
    <w:rsid w:val="00912F87"/>
    <w:rsid w:val="00945B98"/>
    <w:rsid w:val="00945E27"/>
    <w:rsid w:val="009520E1"/>
    <w:rsid w:val="009674D1"/>
    <w:rsid w:val="009C1041"/>
    <w:rsid w:val="009E2351"/>
    <w:rsid w:val="009F62C5"/>
    <w:rsid w:val="00A12531"/>
    <w:rsid w:val="00A157F9"/>
    <w:rsid w:val="00A44872"/>
    <w:rsid w:val="00A4602C"/>
    <w:rsid w:val="00A47330"/>
    <w:rsid w:val="00A609F3"/>
    <w:rsid w:val="00A73534"/>
    <w:rsid w:val="00A833EA"/>
    <w:rsid w:val="00A933F8"/>
    <w:rsid w:val="00AB7AED"/>
    <w:rsid w:val="00AC4C13"/>
    <w:rsid w:val="00AD5268"/>
    <w:rsid w:val="00AF3EDF"/>
    <w:rsid w:val="00B0112A"/>
    <w:rsid w:val="00B03069"/>
    <w:rsid w:val="00B07F21"/>
    <w:rsid w:val="00B31D17"/>
    <w:rsid w:val="00B57100"/>
    <w:rsid w:val="00B57AC9"/>
    <w:rsid w:val="00B637E3"/>
    <w:rsid w:val="00B65583"/>
    <w:rsid w:val="00B707FB"/>
    <w:rsid w:val="00C042A0"/>
    <w:rsid w:val="00C34123"/>
    <w:rsid w:val="00C40DEA"/>
    <w:rsid w:val="00C75324"/>
    <w:rsid w:val="00C7764F"/>
    <w:rsid w:val="00CA35BA"/>
    <w:rsid w:val="00CB2898"/>
    <w:rsid w:val="00CD0D4B"/>
    <w:rsid w:val="00CD3CC2"/>
    <w:rsid w:val="00D31F19"/>
    <w:rsid w:val="00D51379"/>
    <w:rsid w:val="00DA6EDD"/>
    <w:rsid w:val="00DA7186"/>
    <w:rsid w:val="00DD7785"/>
    <w:rsid w:val="00DE4910"/>
    <w:rsid w:val="00DF650B"/>
    <w:rsid w:val="00E31FDD"/>
    <w:rsid w:val="00E33E5F"/>
    <w:rsid w:val="00E54B3E"/>
    <w:rsid w:val="00E654F3"/>
    <w:rsid w:val="00E7191B"/>
    <w:rsid w:val="00E73BA3"/>
    <w:rsid w:val="00E76826"/>
    <w:rsid w:val="00E86E56"/>
    <w:rsid w:val="00EC1A15"/>
    <w:rsid w:val="00ED4340"/>
    <w:rsid w:val="00EF01F8"/>
    <w:rsid w:val="00F02AAD"/>
    <w:rsid w:val="00F12F21"/>
    <w:rsid w:val="00F27618"/>
    <w:rsid w:val="00F27A0E"/>
    <w:rsid w:val="00F31625"/>
    <w:rsid w:val="00F42542"/>
    <w:rsid w:val="00F67993"/>
    <w:rsid w:val="00F953EE"/>
    <w:rsid w:val="00FA6FCB"/>
    <w:rsid w:val="00FB61D3"/>
    <w:rsid w:val="00FB740C"/>
    <w:rsid w:val="00FE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BE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56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2542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5A741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74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A741C"/>
    <w:rPr>
      <w:rFonts w:ascii="Calibri" w:hAnsi="Calibri" w:cs="Times New Roman"/>
      <w:lang w:val="en-US" w:eastAsia="en-US" w:bidi="ar-SA"/>
    </w:rPr>
  </w:style>
  <w:style w:type="character" w:customStyle="1" w:styleId="object">
    <w:name w:val="object"/>
    <w:basedOn w:val="DefaultParagraphFont"/>
    <w:uiPriority w:val="99"/>
    <w:rsid w:val="00C75324"/>
    <w:rPr>
      <w:rFonts w:cs="Times New Roman"/>
    </w:rPr>
  </w:style>
  <w:style w:type="character" w:styleId="Hyperlink">
    <w:name w:val="Hyperlink"/>
    <w:basedOn w:val="DefaultParagraphFont"/>
    <w:uiPriority w:val="99"/>
    <w:rsid w:val="00C7532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AC4C1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4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384</Words>
  <Characters>2189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2 по ФП, 15</dc:title>
  <dc:subject/>
  <dc:creator>maria</dc:creator>
  <cp:keywords/>
  <dc:description/>
  <cp:lastModifiedBy>M</cp:lastModifiedBy>
  <cp:revision>2</cp:revision>
  <dcterms:created xsi:type="dcterms:W3CDTF">2015-10-08T21:51:00Z</dcterms:created>
  <dcterms:modified xsi:type="dcterms:W3CDTF">2015-10-08T21:51:00Z</dcterms:modified>
</cp:coreProperties>
</file>